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11</w:t>
            </w:r>
            <w:bookmarkStart w:id="15" w:name="_GoBack"/>
            <w:bookmarkEnd w:id="15"/>
            <w:r>
              <w:rPr>
                <w:rFonts w:hint="eastAsia" w:ascii="Times New Roman"/>
                <w:lang w:val="en-US" w:eastAsia="zh-CN"/>
              </w:rPr>
              <w:t>/</w:t>
            </w:r>
            <w: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ascii="Times New Roma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hint="eastAsia" w:ascii="Times New Roman"/>
              </w:rPr>
              <w:t>.</w:t>
            </w:r>
            <w:r>
              <w:rPr>
                <w:rFonts w:ascii="Times New Roman"/>
              </w:rPr>
              <w:t>0&gt;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_Toc32161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_Toc16644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_Toc31985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_Toc9820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_Toc1079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_Toc18236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_Toc26525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_Toc3233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_Toc976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</w:rPr>
        <w:t>4.1</w:t>
      </w:r>
      <w:r>
        <w:rPr>
          <w:rFonts w:ascii="Arial" w:hAnsi="Arial"/>
          <w:snapToGrid/>
        </w:rPr>
        <w:t xml:space="preserve"> </w:t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_Toc16765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_Toc23801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</w:rPr>
        <w:t>5. 缺陷清单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_Toc4716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/>
          <w:lang w:eastAsia="en-US"/>
        </w:rPr>
        <w:t>5.1 功能性缺陷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_Toc2572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 w:ascii="宋体" w:hAnsi="宋体" w:eastAsia="宋体" w:cs="宋体"/>
          <w:snapToGrid/>
          <w:lang w:eastAsia="en-US"/>
        </w:rPr>
        <w:t>5.2 非</w:t>
      </w:r>
      <w:r>
        <w:rPr>
          <w:rFonts w:hint="eastAsia"/>
          <w:snapToGrid/>
          <w:lang w:eastAsia="en-US"/>
        </w:rPr>
        <w:t>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_Toc3124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_Toc30673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2161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6644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="720"/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pStyle w:val="3"/>
        <w:rPr>
          <w:snapToGrid/>
          <w:lang w:eastAsia="en-US"/>
        </w:rPr>
      </w:pPr>
      <w:bookmarkStart w:id="2" w:name="_Toc31985"/>
      <w:r>
        <w:rPr>
          <w:rFonts w:hint="eastAsia"/>
          <w:snapToGrid/>
          <w:lang w:eastAsia="en-US"/>
        </w:rPr>
        <w:t>范围</w:t>
      </w:r>
      <w:bookmarkEnd w:id="2"/>
    </w:p>
    <w:p>
      <w:pPr>
        <w:ind w:left="720"/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pStyle w:val="3"/>
      </w:pPr>
      <w:bookmarkStart w:id="3" w:name="_Toc9820"/>
      <w:r>
        <w:rPr>
          <w:rFonts w:hint="eastAsia"/>
          <w:snapToGrid/>
        </w:rPr>
        <w:t>定义、首字母缩写词和缩略语</w:t>
      </w:r>
      <w:bookmarkEnd w:id="3"/>
    </w:p>
    <w:p/>
    <w:p>
      <w:pPr>
        <w:pStyle w:val="3"/>
        <w:rPr>
          <w:snapToGrid/>
          <w:lang w:eastAsia="en-US"/>
        </w:rPr>
      </w:pPr>
      <w:bookmarkStart w:id="4" w:name="_Toc1079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left="72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pStyle w:val="3"/>
        <w:rPr>
          <w:snapToGrid/>
          <w:lang w:eastAsia="en-US"/>
        </w:rPr>
      </w:pPr>
      <w:bookmarkStart w:id="5" w:name="_Toc18236"/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</w:p>
    <w:p>
      <w:pPr>
        <w:pStyle w:val="2"/>
      </w:pPr>
      <w:bookmarkStart w:id="6" w:name="_Toc26525"/>
      <w:r>
        <w:rPr>
          <w:rFonts w:hint="eastAsia"/>
        </w:rPr>
        <w:t>测试概要</w:t>
      </w:r>
      <w:bookmarkEnd w:id="6"/>
    </w:p>
    <w:p/>
    <w:p>
      <w:pPr>
        <w:pStyle w:val="2"/>
      </w:pPr>
      <w:bookmarkStart w:id="7" w:name="_Toc3233"/>
      <w:r>
        <w:rPr>
          <w:rFonts w:hint="eastAsia"/>
        </w:rPr>
        <w:t>测试环境</w:t>
      </w:r>
      <w:bookmarkEnd w:id="7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indows10，64位，i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7200</w:t>
      </w:r>
      <w:r>
        <w:rPr>
          <w:rFonts w:hint="eastAsia"/>
        </w:rPr>
        <w:t>H处理器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，AMD R7-5800</w:t>
      </w:r>
      <w:r>
        <w:rPr>
          <w:rFonts w:hint="eastAsia"/>
          <w:lang w:val="en-US" w:eastAsia="zh-CN"/>
        </w:rPr>
        <w:t>处理器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indows10，64位</w:t>
      </w:r>
      <w:r>
        <w:rPr>
          <w:rFonts w:hint="eastAsia"/>
          <w:lang w:eastAsia="zh-CN"/>
        </w:rPr>
        <w:t>；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Mac；</w:t>
      </w:r>
    </w:p>
    <w:p>
      <w:pPr>
        <w:pStyle w:val="2"/>
      </w:pPr>
      <w:bookmarkStart w:id="8" w:name="_Toc97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16765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可测试性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可扩展性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可维护性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23801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4716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2572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pStyle w:val="3"/>
        <w:rPr>
          <w:snapToGrid/>
          <w:lang w:eastAsia="en-US"/>
        </w:rPr>
      </w:pPr>
      <w:bookmarkStart w:id="13" w:name="_Toc3124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</w:pPr>
      <w:bookmarkStart w:id="14" w:name="_Toc30673"/>
      <w:r>
        <w:rPr>
          <w:rFonts w:hint="eastAsia"/>
        </w:rPr>
        <w:t>测试结论与建议</w:t>
      </w:r>
      <w:bookmarkEnd w:id="14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 xml:space="preserve"> 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2.01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4CFA46B5"/>
    <w:multiLevelType w:val="multilevel"/>
    <w:tmpl w:val="4CFA46B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7137ECB"/>
    <w:rsid w:val="090453BB"/>
    <w:rsid w:val="0B39217A"/>
    <w:rsid w:val="0DB45098"/>
    <w:rsid w:val="0F8644DA"/>
    <w:rsid w:val="12487C6C"/>
    <w:rsid w:val="13DE2E8F"/>
    <w:rsid w:val="13F71C49"/>
    <w:rsid w:val="15DA0534"/>
    <w:rsid w:val="17215DF9"/>
    <w:rsid w:val="1A871513"/>
    <w:rsid w:val="1C320146"/>
    <w:rsid w:val="1C9A3B86"/>
    <w:rsid w:val="1DEA2798"/>
    <w:rsid w:val="200E657C"/>
    <w:rsid w:val="21A23564"/>
    <w:rsid w:val="26E564E9"/>
    <w:rsid w:val="29292E72"/>
    <w:rsid w:val="312351EC"/>
    <w:rsid w:val="33BA0343"/>
    <w:rsid w:val="3ACA78D7"/>
    <w:rsid w:val="41BB2F9F"/>
    <w:rsid w:val="48FB1AB3"/>
    <w:rsid w:val="49E76292"/>
    <w:rsid w:val="4A257700"/>
    <w:rsid w:val="4C984B38"/>
    <w:rsid w:val="554E1715"/>
    <w:rsid w:val="5B704E74"/>
    <w:rsid w:val="5EDA2344"/>
    <w:rsid w:val="60EB4B65"/>
    <w:rsid w:val="61207045"/>
    <w:rsid w:val="62052EAF"/>
    <w:rsid w:val="625107D8"/>
    <w:rsid w:val="666A0D81"/>
    <w:rsid w:val="67C32418"/>
    <w:rsid w:val="67DA707F"/>
    <w:rsid w:val="6B65514E"/>
    <w:rsid w:val="6EA9156D"/>
    <w:rsid w:val="70C6359A"/>
    <w:rsid w:val="723A53AA"/>
    <w:rsid w:val="7C2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36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宋体"/>
      <w:b/>
      <w:snapToGrid w:val="0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5</TotalTime>
  <ScaleCrop>false</ScaleCrop>
  <LinksUpToDate>false</LinksUpToDate>
  <CharactersWithSpaces>2793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2021-11-11T11:04:42Z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1830DA6FEDBD4CDDAF0B7BE658200000</vt:lpwstr>
  </property>
</Properties>
</file>