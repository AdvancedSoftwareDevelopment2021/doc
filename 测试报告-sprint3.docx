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_Toc26078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_Toc24559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_Toc23227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_Toc22796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_Toc21742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_Toc29692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_Toc14631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_Toc13144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_Toc5531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_Toc12925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_Toc11853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_Toc11049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_Toc27804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_Toc9566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_Toc21563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_Toc2792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26078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24559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23227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2279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1742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29692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14631"/>
      <w:r>
        <w:rPr>
          <w:rFonts w:hint="eastAsia"/>
          <w:snapToGrid/>
          <w:lang w:eastAsia="en-US"/>
        </w:rPr>
        <w:t>概述</w:t>
      </w:r>
      <w:bookmarkEnd w:id="6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lang w:eastAsia="en-US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13144"/>
      <w:r>
        <w:rPr>
          <w:rFonts w:hint="eastAsia"/>
        </w:rPr>
        <w:t>测试概要</w:t>
      </w:r>
      <w:bookmarkEnd w:id="7"/>
    </w:p>
    <w:p>
      <w:pPr>
        <w:rPr>
          <w:rFonts w:hint="eastAsia"/>
        </w:rPr>
      </w:pPr>
      <w:bookmarkStart w:id="16" w:name="_GoBack"/>
      <w:bookmarkEnd w:id="16"/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5531"/>
      <w:r>
        <w:rPr>
          <w:rFonts w:hint="eastAsia"/>
        </w:rPr>
        <w:t>测试环境</w:t>
      </w:r>
      <w:bookmarkEnd w:id="8"/>
    </w:p>
    <w:p>
      <w:pPr>
        <w:ind w:firstLine="400" w:firstLineChars="200"/>
        <w:rPr>
          <w:rFonts w:hint="eastAsia"/>
        </w:rPr>
      </w:pPr>
      <w:r>
        <w:rPr>
          <w:rFonts w:hint="eastAsia"/>
          <w:lang w:val="en-US" w:eastAsia="zh-CN"/>
        </w:rPr>
        <w:t>云端和边缘端进行分布式部署，</w:t>
      </w:r>
      <w:r>
        <w:rPr>
          <w:rFonts w:hint="eastAsia"/>
        </w:rPr>
        <w:t>实机测试</w:t>
      </w:r>
      <w:r>
        <w:rPr>
          <w:rFonts w:hint="eastAsia"/>
          <w:lang w:val="en-US" w:eastAsia="zh-CN"/>
        </w:rPr>
        <w:t>均</w:t>
      </w:r>
      <w:r>
        <w:rPr>
          <w:rFonts w:hint="eastAsia"/>
        </w:rPr>
        <w:t>使用了Ubuntu 18.04，64位，i5 7500H处理器。</w:t>
      </w:r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12925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1853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云端工艺流程配置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云端工艺流程下发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40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当网路故障时，没有进行重发的自动处理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边缘端工艺流程接收与设备绑定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边缘端流程执行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边缘端设备状态可视化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边缘端采集数据</w:t>
            </w:r>
            <w:r>
              <w:rPr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边缘端连接设备吞吐量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边缘端执行流程性能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边缘端可靠性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云端连接边缘端吞吐量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云端可靠性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云端和边缘端兼容性测试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21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iCs/>
                <w:snapToGrid/>
                <w:lang w:val="en-US" w:eastAsia="zh-CN"/>
              </w:rPr>
              <w:t>42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  <w:lang w:val="en-US" w:eastAsia="zh-CN"/>
              </w:rPr>
              <w:t>4.7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11049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27804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9566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低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云端工艺流程下发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流程下发自动重发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  <w:snapToGrid/>
                <w:lang w:val="en-US" w:eastAsia="zh-CN"/>
              </w:rPr>
              <w:t>当网路故障时，没有进行重发的自动处理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ECSS-testcase-005</w:t>
            </w: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2156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792"/>
      <w:r>
        <w:rPr>
          <w:rFonts w:hint="eastAsia"/>
        </w:rPr>
        <w:t>测试结论与建议</w:t>
      </w:r>
      <w:bookmarkEnd w:id="15"/>
    </w:p>
    <w:p>
      <w:pPr>
        <w:ind w:firstLine="400" w:firstLineChars="200"/>
        <w:rPr>
          <w:rFonts w:hint="default"/>
          <w:lang w:val="en-US" w:eastAsia="zh-CN"/>
        </w:rPr>
      </w:pPr>
      <w:r>
        <w:t>在</w:t>
      </w:r>
      <w:r>
        <w:rPr>
          <w:rFonts w:hint="eastAsia"/>
        </w:rPr>
        <w:t>本次迭代中实现的版本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软件，基于</w:t>
      </w:r>
      <w:r>
        <w:rPr>
          <w:rFonts w:hint="eastAsia"/>
          <w:lang w:val="en-US" w:eastAsia="zh-CN"/>
        </w:rPr>
        <w:t>版本1</w:t>
      </w:r>
      <w:r>
        <w:rPr>
          <w:rFonts w:hint="eastAsia"/>
        </w:rPr>
        <w:t>开发实现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并补充了版本1的部分非功能性测试。在迭代三已完成的任务中，</w:t>
      </w:r>
      <w:r>
        <w:rPr>
          <w:rFonts w:hint="eastAsia"/>
        </w:rPr>
        <w:t>测试过程中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发现明显的功能缺陷，使用较为流畅。</w:t>
      </w: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1AC3315"/>
    <w:rsid w:val="01C87D5F"/>
    <w:rsid w:val="025F3ABA"/>
    <w:rsid w:val="04DF0BF5"/>
    <w:rsid w:val="06206D64"/>
    <w:rsid w:val="065D20F2"/>
    <w:rsid w:val="07137ECB"/>
    <w:rsid w:val="07442492"/>
    <w:rsid w:val="07503455"/>
    <w:rsid w:val="07B1533C"/>
    <w:rsid w:val="08024860"/>
    <w:rsid w:val="085B5876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1F3175"/>
    <w:rsid w:val="0F435F47"/>
    <w:rsid w:val="0F8644DA"/>
    <w:rsid w:val="0FC81379"/>
    <w:rsid w:val="106612B1"/>
    <w:rsid w:val="110A7E8F"/>
    <w:rsid w:val="11601E86"/>
    <w:rsid w:val="12487C6C"/>
    <w:rsid w:val="1282120A"/>
    <w:rsid w:val="1286241A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7215DF9"/>
    <w:rsid w:val="17800119"/>
    <w:rsid w:val="181E5C5C"/>
    <w:rsid w:val="1A871513"/>
    <w:rsid w:val="1A9716CD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1A23564"/>
    <w:rsid w:val="21A63C04"/>
    <w:rsid w:val="224A1114"/>
    <w:rsid w:val="22DB0D35"/>
    <w:rsid w:val="22FD7853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BD04E7B"/>
    <w:rsid w:val="2C5865F5"/>
    <w:rsid w:val="2C5A1E86"/>
    <w:rsid w:val="2C5F50DB"/>
    <w:rsid w:val="2D153A51"/>
    <w:rsid w:val="2D9D102F"/>
    <w:rsid w:val="2E071770"/>
    <w:rsid w:val="2E184FD3"/>
    <w:rsid w:val="2F312E9C"/>
    <w:rsid w:val="302C73AD"/>
    <w:rsid w:val="303643A5"/>
    <w:rsid w:val="312351EC"/>
    <w:rsid w:val="31DA5BC2"/>
    <w:rsid w:val="322011A9"/>
    <w:rsid w:val="32AC6B51"/>
    <w:rsid w:val="337375A7"/>
    <w:rsid w:val="33BA0343"/>
    <w:rsid w:val="35256DA4"/>
    <w:rsid w:val="3578720D"/>
    <w:rsid w:val="35B64D10"/>
    <w:rsid w:val="3609784F"/>
    <w:rsid w:val="373462A0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58794C"/>
    <w:rsid w:val="416F634A"/>
    <w:rsid w:val="419B2CA0"/>
    <w:rsid w:val="41BB2F9F"/>
    <w:rsid w:val="42A278B4"/>
    <w:rsid w:val="44634A97"/>
    <w:rsid w:val="447C0AC8"/>
    <w:rsid w:val="45BF6450"/>
    <w:rsid w:val="45DE6AE4"/>
    <w:rsid w:val="45E24E51"/>
    <w:rsid w:val="46005C26"/>
    <w:rsid w:val="474B09D4"/>
    <w:rsid w:val="47A63A70"/>
    <w:rsid w:val="47E92A88"/>
    <w:rsid w:val="47EF2C3F"/>
    <w:rsid w:val="48014921"/>
    <w:rsid w:val="486A0043"/>
    <w:rsid w:val="48FB1AB3"/>
    <w:rsid w:val="491D274A"/>
    <w:rsid w:val="49E76292"/>
    <w:rsid w:val="4A257700"/>
    <w:rsid w:val="4A746173"/>
    <w:rsid w:val="4AD10994"/>
    <w:rsid w:val="4B5C0635"/>
    <w:rsid w:val="4BFC24EE"/>
    <w:rsid w:val="4C984B38"/>
    <w:rsid w:val="4D3C67B9"/>
    <w:rsid w:val="4E202C28"/>
    <w:rsid w:val="4E971D8E"/>
    <w:rsid w:val="4ECD3CCE"/>
    <w:rsid w:val="4F7F52F6"/>
    <w:rsid w:val="507F0F62"/>
    <w:rsid w:val="50813ECB"/>
    <w:rsid w:val="50F941FB"/>
    <w:rsid w:val="51382590"/>
    <w:rsid w:val="51AA02F7"/>
    <w:rsid w:val="52151C14"/>
    <w:rsid w:val="53BF62DB"/>
    <w:rsid w:val="53FF135B"/>
    <w:rsid w:val="544C32E6"/>
    <w:rsid w:val="554E1715"/>
    <w:rsid w:val="55C06C96"/>
    <w:rsid w:val="560C332E"/>
    <w:rsid w:val="57437223"/>
    <w:rsid w:val="586B2C0A"/>
    <w:rsid w:val="58791908"/>
    <w:rsid w:val="588751FD"/>
    <w:rsid w:val="590F0217"/>
    <w:rsid w:val="59DE5BFA"/>
    <w:rsid w:val="5B3E042E"/>
    <w:rsid w:val="5B704E74"/>
    <w:rsid w:val="5B7E082A"/>
    <w:rsid w:val="5C7B29D0"/>
    <w:rsid w:val="5E0069F6"/>
    <w:rsid w:val="5EDA2344"/>
    <w:rsid w:val="5F580BF1"/>
    <w:rsid w:val="5F7C20F2"/>
    <w:rsid w:val="60592DE5"/>
    <w:rsid w:val="60CC5A1D"/>
    <w:rsid w:val="60CF0D0C"/>
    <w:rsid w:val="60EB4B65"/>
    <w:rsid w:val="61077514"/>
    <w:rsid w:val="61207045"/>
    <w:rsid w:val="617E2507"/>
    <w:rsid w:val="61E9257D"/>
    <w:rsid w:val="62052EAF"/>
    <w:rsid w:val="625107D8"/>
    <w:rsid w:val="625873ED"/>
    <w:rsid w:val="62DD052C"/>
    <w:rsid w:val="63153520"/>
    <w:rsid w:val="64DF6B47"/>
    <w:rsid w:val="65191A14"/>
    <w:rsid w:val="652372CC"/>
    <w:rsid w:val="666A0D81"/>
    <w:rsid w:val="677F2643"/>
    <w:rsid w:val="67C32418"/>
    <w:rsid w:val="67DA707F"/>
    <w:rsid w:val="6838538E"/>
    <w:rsid w:val="6906476D"/>
    <w:rsid w:val="69373CE4"/>
    <w:rsid w:val="69746EBF"/>
    <w:rsid w:val="6A2F1809"/>
    <w:rsid w:val="6B3B79D5"/>
    <w:rsid w:val="6B65514E"/>
    <w:rsid w:val="6B8511EC"/>
    <w:rsid w:val="6CD101B6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790B52"/>
    <w:rsid w:val="728837BA"/>
    <w:rsid w:val="72FC60A4"/>
    <w:rsid w:val="73221CE3"/>
    <w:rsid w:val="746F7A1A"/>
    <w:rsid w:val="76022B63"/>
    <w:rsid w:val="766035CE"/>
    <w:rsid w:val="772F37DD"/>
    <w:rsid w:val="77C62AF7"/>
    <w:rsid w:val="79344461"/>
    <w:rsid w:val="79BE0C60"/>
    <w:rsid w:val="7A432F13"/>
    <w:rsid w:val="7BC40083"/>
    <w:rsid w:val="7BFE17E7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0</TotalTime>
  <ScaleCrop>false</ScaleCrop>
  <LinksUpToDate>false</LinksUpToDate>
  <CharactersWithSpaces>2793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2021-12-12T07:34:30Z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1830DA6FEDBD4CDDAF0B7BE658200000</vt:lpwstr>
  </property>
</Properties>
</file>